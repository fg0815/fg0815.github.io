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8C2E0" w14:textId="7BCDCAFE" w:rsidR="00066283" w:rsidRDefault="002E7E2D" w:rsidP="001930E2">
      <w:pPr>
        <w:pStyle w:val="Name"/>
        <w:rPr>
          <w:noProof w:val="0"/>
          <w:color w:val="A6A6A6" w:themeColor="background1" w:themeShade="A6"/>
        </w:rPr>
      </w:pPr>
      <w:r w:rsidRPr="005E7698">
        <w:rPr>
          <w:noProof w:val="0"/>
          <w:color w:val="C00000"/>
        </w:rPr>
        <w:tab/>
      </w:r>
      <w:r w:rsidRPr="005E7698">
        <w:rPr>
          <w:noProof w:val="0"/>
          <w:color w:val="C00000"/>
        </w:rPr>
        <w:tab/>
      </w:r>
      <w:r w:rsidR="00805272">
        <w:rPr>
          <w:noProof w:val="0"/>
        </w:rPr>
        <w:t xml:space="preserve">Feng </w:t>
      </w:r>
      <w:r w:rsidR="00805272">
        <w:rPr>
          <w:noProof w:val="0"/>
          <w:color w:val="000000" w:themeColor="text1"/>
        </w:rPr>
        <w:t>GUO</w:t>
      </w:r>
    </w:p>
    <w:p w14:paraId="4AD3789A" w14:textId="10524BED" w:rsidR="00066283" w:rsidRDefault="00066283" w:rsidP="001930E2">
      <w:pPr>
        <w:pStyle w:val="Name"/>
        <w:rPr>
          <w:noProof w:val="0"/>
          <w:sz w:val="22"/>
          <w:lang w:eastAsia="zh-CN"/>
        </w:rPr>
      </w:pPr>
      <w:r>
        <w:rPr>
          <w:noProof w:val="0"/>
          <w:lang w:eastAsia="zh-CN"/>
        </w:rPr>
        <w:tab/>
      </w:r>
      <w:r>
        <w:rPr>
          <w:noProof w:val="0"/>
          <w:lang w:eastAsia="zh-CN"/>
        </w:rPr>
        <w:tab/>
      </w:r>
      <w:r w:rsidRPr="00066283">
        <w:rPr>
          <w:noProof w:val="0"/>
          <w:sz w:val="22"/>
          <w:lang w:eastAsia="zh-CN"/>
        </w:rPr>
        <w:t>+ 1 (415) 713 0876 | feng.guo.aus@gmail.com | Campbell, CA</w:t>
      </w:r>
    </w:p>
    <w:p w14:paraId="40378F60" w14:textId="5C490B7A" w:rsidR="009A327D" w:rsidRPr="009A327D" w:rsidRDefault="009A327D" w:rsidP="009A327D">
      <w:pPr>
        <w:tabs>
          <w:tab w:val="clear" w:pos="2160"/>
          <w:tab w:val="clear" w:pos="2880"/>
        </w:tabs>
        <w:spacing w:line="240" w:lineRule="auto"/>
        <w:rPr>
          <w:rFonts w:ascii="Times New Roman" w:hAnsi="Times New Roman"/>
        </w:rPr>
      </w:pPr>
      <w:r>
        <w:rPr>
          <w:sz w:val="22"/>
          <w:lang w:eastAsia="zh-CN"/>
        </w:rPr>
        <w:tab/>
      </w:r>
      <w:r>
        <w:rPr>
          <w:sz w:val="22"/>
          <w:lang w:eastAsia="zh-CN"/>
        </w:rPr>
        <w:tab/>
      </w:r>
      <w:r>
        <w:rPr>
          <w:sz w:val="22"/>
          <w:lang w:eastAsia="zh-CN"/>
        </w:rPr>
        <w:tab/>
      </w:r>
      <w:r>
        <w:rPr>
          <w:sz w:val="22"/>
          <w:lang w:eastAsia="zh-CN"/>
        </w:rPr>
        <w:tab/>
      </w:r>
      <w:hyperlink r:id="rId7" w:history="1">
        <w:r>
          <w:rPr>
            <w:rStyle w:val="Hyperlink"/>
          </w:rPr>
          <w:t>http://feng.theappbuilder.com.au/</w:t>
        </w:r>
      </w:hyperlink>
    </w:p>
    <w:p w14:paraId="46528276" w14:textId="77777777" w:rsidR="00066283" w:rsidRPr="009A327D" w:rsidRDefault="00066283" w:rsidP="001930E2">
      <w:pPr>
        <w:pStyle w:val="Name"/>
        <w:rPr>
          <w:noProof w:val="0"/>
          <w:sz w:val="22"/>
          <w:lang w:val="fr-FR" w:eastAsia="zh-CN"/>
        </w:rPr>
      </w:pPr>
    </w:p>
    <w:p w14:paraId="55B63324" w14:textId="166CB047" w:rsidR="00957AEF" w:rsidRPr="005E7698" w:rsidRDefault="00805272" w:rsidP="002E7E2D">
      <w:pPr>
        <w:spacing w:line="420" w:lineRule="exact"/>
        <w:ind w:left="2880"/>
        <w:rPr>
          <w:lang w:val="en-US"/>
        </w:rPr>
      </w:pPr>
      <w:r>
        <w:rPr>
          <w:rStyle w:val="HighlightedwithgrayChar"/>
          <w:lang w:val="en-US"/>
        </w:rPr>
        <w:t xml:space="preserve">I am </w:t>
      </w:r>
      <w:r w:rsidR="007976E5">
        <w:rPr>
          <w:rStyle w:val="HighlightedwithgrayChar"/>
          <w:lang w:val="en-US"/>
        </w:rPr>
        <w:t xml:space="preserve">currently </w:t>
      </w:r>
      <w:r>
        <w:rPr>
          <w:rStyle w:val="HighlightedwithgrayChar"/>
          <w:lang w:val="en-US"/>
        </w:rPr>
        <w:t xml:space="preserve">seeking for iOS </w:t>
      </w:r>
      <w:r w:rsidR="007976E5">
        <w:rPr>
          <w:rStyle w:val="HighlightedwithgrayChar"/>
          <w:lang w:val="en-US"/>
        </w:rPr>
        <w:t xml:space="preserve">app development </w:t>
      </w:r>
      <w:r>
        <w:rPr>
          <w:rStyle w:val="HighlightedwithgrayChar"/>
          <w:lang w:val="en-US"/>
        </w:rPr>
        <w:t>opportunities</w:t>
      </w:r>
      <w:r w:rsidR="007976E5">
        <w:rPr>
          <w:rStyle w:val="HighlightedwithgrayChar"/>
          <w:lang w:val="en-US"/>
        </w:rPr>
        <w:t xml:space="preserve"> in San Jose, Santa Clara CA area. Over the last few years, I have been mainly</w:t>
      </w:r>
      <w:r w:rsidR="00B25D4A">
        <w:rPr>
          <w:rStyle w:val="HighlightedwithgrayChar"/>
          <w:lang w:val="en-US"/>
        </w:rPr>
        <w:t xml:space="preserve"> </w:t>
      </w:r>
      <w:r w:rsidR="00921EA3">
        <w:rPr>
          <w:rStyle w:val="HighlightedwithgrayChar"/>
          <w:lang w:val="en-US"/>
        </w:rPr>
        <w:t>focusing</w:t>
      </w:r>
      <w:r w:rsidR="00B25D4A">
        <w:rPr>
          <w:rStyle w:val="HighlightedwithgrayChar"/>
          <w:lang w:val="en-US"/>
        </w:rPr>
        <w:t xml:space="preserve"> on</w:t>
      </w:r>
      <w:r w:rsidR="007976E5">
        <w:rPr>
          <w:rStyle w:val="HighlightedwithgrayChar"/>
          <w:lang w:val="en-US"/>
        </w:rPr>
        <w:t xml:space="preserve"> iOS development &amp;</w:t>
      </w:r>
      <w:r w:rsidR="00AA58CD">
        <w:rPr>
          <w:rStyle w:val="HighlightedwithgrayChar"/>
          <w:lang w:val="en-US"/>
        </w:rPr>
        <w:t xml:space="preserve"> mobile</w:t>
      </w:r>
      <w:r w:rsidR="007976E5">
        <w:rPr>
          <w:rStyle w:val="HighlightedwithgrayChar"/>
          <w:lang w:val="en-US"/>
        </w:rPr>
        <w:t xml:space="preserve"> UI/UX design. I am keen to learn new technology to keep my coding skills up-to-dat</w:t>
      </w:r>
      <w:r w:rsidR="00881AF1">
        <w:rPr>
          <w:rStyle w:val="HighlightedwithgrayChar"/>
          <w:lang w:val="en-US"/>
        </w:rPr>
        <w:t>e</w:t>
      </w:r>
      <w:r w:rsidR="007976E5">
        <w:rPr>
          <w:rStyle w:val="HighlightedwithgrayChar"/>
          <w:lang w:val="en-US"/>
        </w:rPr>
        <w:t xml:space="preserve">. </w:t>
      </w:r>
      <w:r w:rsidR="007976E5" w:rsidRPr="00B25D4A">
        <w:rPr>
          <w:rStyle w:val="HighlightedwithgrayChar"/>
          <w:lang w:val="en-US"/>
        </w:rPr>
        <w:t xml:space="preserve">Employer sponsor visa is </w:t>
      </w:r>
      <w:r w:rsidR="007976E5" w:rsidRPr="00B25D4A">
        <w:rPr>
          <w:rStyle w:val="HighlightedwithgrayChar"/>
          <w:b/>
          <w:lang w:val="en-US"/>
        </w:rPr>
        <w:t>not</w:t>
      </w:r>
      <w:r w:rsidR="007976E5" w:rsidRPr="00B25D4A">
        <w:rPr>
          <w:rStyle w:val="HighlightedwithgrayChar"/>
          <w:lang w:val="en-US"/>
        </w:rPr>
        <w:t xml:space="preserve"> required.</w:t>
      </w:r>
      <w:r w:rsidR="007976E5">
        <w:rPr>
          <w:rStyle w:val="HighlightedwithgrayChar"/>
          <w:lang w:val="en-US"/>
        </w:rPr>
        <w:t xml:space="preserve">  </w:t>
      </w:r>
      <w:r>
        <w:rPr>
          <w:rStyle w:val="HighlightedwithgrayChar"/>
          <w:lang w:val="en-US"/>
        </w:rPr>
        <w:t xml:space="preserve"> </w:t>
      </w:r>
    </w:p>
    <w:p w14:paraId="49D4E11E" w14:textId="77777777"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14:paraId="06CD0B1A" w14:textId="77777777" w:rsidR="00750AA5" w:rsidRPr="005E7698" w:rsidRDefault="00750AA5" w:rsidP="00087C8D">
      <w:pPr>
        <w:rPr>
          <w:lang w:val="en-US" w:eastAsia="zh-CN"/>
        </w:rPr>
      </w:pPr>
    </w:p>
    <w:p w14:paraId="08D12199" w14:textId="30A9BCBC" w:rsidR="00805272" w:rsidRDefault="00750AA5" w:rsidP="00805272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 xml:space="preserve">2011 - </w:t>
      </w:r>
      <w:r w:rsidR="00805272">
        <w:rPr>
          <w:rStyle w:val="WhiteFont"/>
        </w:rPr>
        <w:t>2014</w:t>
      </w:r>
      <w:r w:rsidRPr="005E7698">
        <w:rPr>
          <w:lang w:val="en-US"/>
        </w:rPr>
        <w:tab/>
      </w:r>
      <w:r w:rsidR="00805272">
        <w:rPr>
          <w:rStyle w:val="ColorCapsExpanded"/>
        </w:rPr>
        <w:t xml:space="preserve">iOS/WEB ENGINEER&amp;Ui/Ux DESIGNER 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</w:t>
      </w:r>
      <w:r w:rsidR="00805272">
        <w:rPr>
          <w:lang w:val="en-US"/>
        </w:rPr>
        <w:t>THE APP BUILDER PTY LTD (</w:t>
      </w:r>
      <w:r w:rsidR="00066283">
        <w:rPr>
          <w:lang w:val="en-US"/>
        </w:rPr>
        <w:t>AUSTRALIA</w:t>
      </w:r>
      <w:r w:rsidR="00805272">
        <w:rPr>
          <w:lang w:val="en-US"/>
        </w:rPr>
        <w:t>)</w:t>
      </w:r>
    </w:p>
    <w:p w14:paraId="7ABA3CDA" w14:textId="11DAE434" w:rsidR="009A327D" w:rsidRPr="009A327D" w:rsidRDefault="009A327D" w:rsidP="009A327D">
      <w:pPr>
        <w:tabs>
          <w:tab w:val="clear" w:pos="2160"/>
          <w:tab w:val="clear" w:pos="2880"/>
        </w:tabs>
        <w:spacing w:line="240" w:lineRule="auto"/>
        <w:rPr>
          <w:rFonts w:ascii="Times New Roman" w:hAnsi="Times New Roman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+     </w:t>
      </w:r>
      <w:hyperlink r:id="rId8" w:history="1">
        <w:r>
          <w:rPr>
            <w:rStyle w:val="Hyperlink"/>
          </w:rPr>
          <w:t>http://feng.theappbuilder.com.</w:t>
        </w:r>
        <w:r>
          <w:rPr>
            <w:rStyle w:val="Hyperlink"/>
          </w:rPr>
          <w:t>a</w:t>
        </w:r>
        <w:r>
          <w:rPr>
            <w:rStyle w:val="Hyperlink"/>
          </w:rPr>
          <w:t>u/</w:t>
        </w:r>
      </w:hyperlink>
    </w:p>
    <w:p w14:paraId="53DB6ACB" w14:textId="3C193190" w:rsidR="00750AA5" w:rsidRPr="005E7698" w:rsidRDefault="00805272" w:rsidP="00AD246B">
      <w:pPr>
        <w:pStyle w:val="ListParagraph"/>
        <w:rPr>
          <w:lang w:val="en-US"/>
        </w:rPr>
      </w:pPr>
      <w:r>
        <w:rPr>
          <w:lang w:val="en-US"/>
        </w:rPr>
        <w:t>Design web and mobile app UI interface</w:t>
      </w:r>
      <w:r w:rsidR="00066283">
        <w:rPr>
          <w:lang w:val="en-US"/>
        </w:rPr>
        <w:t>s</w:t>
      </w:r>
    </w:p>
    <w:p w14:paraId="3D199D72" w14:textId="4CC410AF" w:rsidR="00805272" w:rsidRPr="004A425C" w:rsidRDefault="00805272" w:rsidP="004A425C">
      <w:pPr>
        <w:pStyle w:val="ListParagraph"/>
        <w:rPr>
          <w:lang w:val="en-US"/>
        </w:rPr>
      </w:pPr>
      <w:r>
        <w:rPr>
          <w:lang w:val="en-US"/>
        </w:rPr>
        <w:t>Develop multiple web and iOS apps</w:t>
      </w:r>
    </w:p>
    <w:p w14:paraId="08287AFA" w14:textId="794A40ED" w:rsidR="00805272" w:rsidRDefault="00805272" w:rsidP="00AD246B">
      <w:pPr>
        <w:pStyle w:val="ListParagraph"/>
        <w:rPr>
          <w:lang w:val="en-US"/>
        </w:rPr>
      </w:pPr>
      <w:r>
        <w:rPr>
          <w:lang w:val="en-US"/>
        </w:rPr>
        <w:t xml:space="preserve">Build some personal apps </w:t>
      </w:r>
    </w:p>
    <w:p w14:paraId="526AB99A" w14:textId="2D12BD0E" w:rsidR="00750AA5" w:rsidRPr="005E7698" w:rsidRDefault="00750AA5" w:rsidP="00750AA5">
      <w:pPr>
        <w:rPr>
          <w:lang w:val="en-US"/>
        </w:rPr>
      </w:pPr>
    </w:p>
    <w:p w14:paraId="635F3C8F" w14:textId="2CBDAAE0"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805272">
        <w:rPr>
          <w:rStyle w:val="WhiteFont"/>
        </w:rPr>
        <w:t>2014</w:t>
      </w:r>
      <w:r w:rsidRPr="005E7698">
        <w:rPr>
          <w:rStyle w:val="WhiteFont"/>
        </w:rPr>
        <w:t xml:space="preserve"> - 201</w:t>
      </w:r>
      <w:r w:rsidR="007976E5">
        <w:rPr>
          <w:rStyle w:val="WhiteFont"/>
        </w:rPr>
        <w:t>6</w:t>
      </w:r>
      <w:r w:rsidRPr="005E7698">
        <w:rPr>
          <w:lang w:val="en-US"/>
        </w:rPr>
        <w:tab/>
      </w:r>
      <w:r w:rsidR="00805272">
        <w:rPr>
          <w:rStyle w:val="ColorCapsExpanded"/>
        </w:rPr>
        <w:t xml:space="preserve">iOS engineer &amp; ui/ux designer 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</w:t>
      </w:r>
      <w:r w:rsidR="00066283">
        <w:rPr>
          <w:lang w:val="en-US"/>
        </w:rPr>
        <w:t>CORE APPS PTY LTD</w:t>
      </w:r>
      <w:r w:rsidR="007976E5">
        <w:rPr>
          <w:lang w:val="en-US"/>
        </w:rPr>
        <w:t xml:space="preserve"> (</w:t>
      </w:r>
      <w:r w:rsidR="00066283">
        <w:rPr>
          <w:lang w:val="en-US"/>
        </w:rPr>
        <w:t>AUSTRALIA</w:t>
      </w:r>
      <w:r w:rsidR="007976E5">
        <w:rPr>
          <w:lang w:val="en-US"/>
        </w:rPr>
        <w:t>)</w:t>
      </w:r>
    </w:p>
    <w:p w14:paraId="206CB748" w14:textId="44321789" w:rsidR="00750AA5" w:rsidRPr="007976E5" w:rsidRDefault="007976E5" w:rsidP="00750AA5">
      <w:pPr>
        <w:pStyle w:val="ListParagraph"/>
        <w:rPr>
          <w:lang w:val="en-US"/>
        </w:rPr>
      </w:pPr>
      <w:r>
        <w:rPr>
          <w:lang w:val="en-US"/>
        </w:rPr>
        <w:t>Work as a contractor with multiple clients for iOS development</w:t>
      </w:r>
    </w:p>
    <w:p w14:paraId="09207A8C" w14:textId="4D06EB59" w:rsidR="00750AA5" w:rsidRDefault="00750AA5" w:rsidP="00087C8D">
      <w:pPr>
        <w:rPr>
          <w:lang w:val="en-US"/>
        </w:rPr>
      </w:pPr>
    </w:p>
    <w:p w14:paraId="1D7F96BE" w14:textId="7B9AB8AD" w:rsidR="007976E5" w:rsidRDefault="007976E5" w:rsidP="00087C8D">
      <w:pPr>
        <w:rPr>
          <w:lang w:val="en-US"/>
        </w:rPr>
      </w:pPr>
      <w:r>
        <w:rPr>
          <w:rStyle w:val="WhiteFont"/>
        </w:rPr>
        <w:tab/>
        <w:t>2016</w:t>
      </w:r>
      <w:r w:rsidRPr="005E7698">
        <w:rPr>
          <w:rStyle w:val="WhiteFont"/>
        </w:rPr>
        <w:t xml:space="preserve"> </w:t>
      </w:r>
      <w:r>
        <w:rPr>
          <w:rStyle w:val="WhiteFont"/>
        </w:rPr>
        <w:t>–</w:t>
      </w:r>
      <w:r w:rsidRPr="005E7698">
        <w:rPr>
          <w:rStyle w:val="WhiteFont"/>
        </w:rPr>
        <w:t xml:space="preserve"> </w:t>
      </w:r>
      <w:r w:rsidR="009A327D">
        <w:rPr>
          <w:rStyle w:val="WhiteFont"/>
        </w:rPr>
        <w:t>2018</w:t>
      </w:r>
      <w:r>
        <w:rPr>
          <w:rStyle w:val="WhiteFont"/>
        </w:rPr>
        <w:tab/>
      </w:r>
      <w:r>
        <w:rPr>
          <w:rStyle w:val="ColorCapsExpanded"/>
        </w:rPr>
        <w:t xml:space="preserve">iOS engineer </w:t>
      </w:r>
      <w:r w:rsidRPr="005E7698">
        <w:rPr>
          <w:lang w:val="en-US"/>
        </w:rPr>
        <w:t xml:space="preserve">– </w:t>
      </w:r>
      <w:r w:rsidR="00066283">
        <w:rPr>
          <w:lang w:val="en-US"/>
        </w:rPr>
        <w:t>YOMO APP</w:t>
      </w:r>
      <w:r>
        <w:rPr>
          <w:lang w:val="en-US"/>
        </w:rPr>
        <w:t xml:space="preserve"> (</w:t>
      </w:r>
      <w:r w:rsidR="00066283">
        <w:rPr>
          <w:lang w:val="en-US"/>
        </w:rPr>
        <w:t>AUSTRALIA</w:t>
      </w:r>
      <w:r>
        <w:rPr>
          <w:lang w:val="en-US"/>
        </w:rPr>
        <w:t>)</w:t>
      </w:r>
    </w:p>
    <w:p w14:paraId="0253F74C" w14:textId="6EE32FB0" w:rsidR="007976E5" w:rsidRPr="007976E5" w:rsidRDefault="007976E5" w:rsidP="007976E5">
      <w:pPr>
        <w:pStyle w:val="ListParagraph"/>
        <w:rPr>
          <w:lang w:val="en-US"/>
        </w:rPr>
      </w:pPr>
      <w:r>
        <w:rPr>
          <w:lang w:val="en-US"/>
        </w:rPr>
        <w:t xml:space="preserve">Work as a </w:t>
      </w:r>
      <w:r w:rsidR="00881D43">
        <w:rPr>
          <w:lang w:val="en-US"/>
        </w:rPr>
        <w:t xml:space="preserve">part time </w:t>
      </w:r>
      <w:r>
        <w:rPr>
          <w:lang w:val="en-US"/>
        </w:rPr>
        <w:t xml:space="preserve">solo iOS developer to develop an app for </w:t>
      </w:r>
      <w:r w:rsidR="004A425C">
        <w:rPr>
          <w:lang w:val="en-US"/>
        </w:rPr>
        <w:t>a startup company. The app was built for college student social networking, which includes student profile, c</w:t>
      </w:r>
      <w:bookmarkStart w:id="0" w:name="_GoBack"/>
      <w:bookmarkEnd w:id="0"/>
      <w:r w:rsidR="004A425C">
        <w:rPr>
          <w:lang w:val="en-US"/>
        </w:rPr>
        <w:t>hat/group chat, internal discussions, etc.</w:t>
      </w:r>
    </w:p>
    <w:p w14:paraId="33D3907C" w14:textId="0D3D4385" w:rsidR="007976E5" w:rsidRPr="005E7698" w:rsidRDefault="007976E5" w:rsidP="00087C8D">
      <w:pPr>
        <w:rPr>
          <w:lang w:val="en-US"/>
        </w:rPr>
      </w:pPr>
    </w:p>
    <w:p w14:paraId="3E09F4A6" w14:textId="77777777"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14:paraId="1EFB4917" w14:textId="77777777" w:rsidR="00750AA5" w:rsidRPr="005E7698" w:rsidRDefault="00750AA5" w:rsidP="00750AA5">
      <w:pPr>
        <w:rPr>
          <w:lang w:val="en-US"/>
        </w:rPr>
      </w:pPr>
    </w:p>
    <w:p w14:paraId="292FC775" w14:textId="5B6DFA25" w:rsidR="00750AA5" w:rsidRDefault="00750AA5" w:rsidP="00750AA5">
      <w:pPr>
        <w:rPr>
          <w:rStyle w:val="ColorCapsExpanded"/>
        </w:rPr>
      </w:pPr>
      <w:r w:rsidRPr="005E7698">
        <w:rPr>
          <w:lang w:val="en-US"/>
        </w:rPr>
        <w:tab/>
      </w:r>
      <w:r w:rsidRPr="005E7698">
        <w:rPr>
          <w:rStyle w:val="WhiteFont"/>
        </w:rPr>
        <w:t>200</w:t>
      </w:r>
      <w:r w:rsidR="004A425C">
        <w:rPr>
          <w:rStyle w:val="WhiteFont"/>
        </w:rPr>
        <w:t>8</w:t>
      </w:r>
      <w:r w:rsidRPr="005E7698">
        <w:rPr>
          <w:rStyle w:val="WhiteFont"/>
        </w:rPr>
        <w:t xml:space="preserve"> – 20</w:t>
      </w:r>
      <w:r w:rsidR="004A425C">
        <w:rPr>
          <w:rStyle w:val="WhiteFont"/>
        </w:rPr>
        <w:t>10</w:t>
      </w:r>
      <w:r w:rsidRPr="005E7698">
        <w:rPr>
          <w:lang w:val="en-US"/>
        </w:rPr>
        <w:tab/>
      </w:r>
      <w:r w:rsidR="004A425C">
        <w:rPr>
          <w:rStyle w:val="ColorCapsExpanded"/>
        </w:rPr>
        <w:t>MASTER</w:t>
      </w:r>
      <w:r w:rsidRPr="005E7698">
        <w:rPr>
          <w:rStyle w:val="ColorCapsExpanded"/>
        </w:rPr>
        <w:t xml:space="preserve"> OF</w:t>
      </w:r>
      <w:r w:rsidR="004A425C">
        <w:rPr>
          <w:rStyle w:val="ColorCapsExpanded"/>
        </w:rPr>
        <w:t xml:space="preserve"> ELECTRONICS &amp; ELECTRICAL ENGINEERING</w:t>
      </w:r>
    </w:p>
    <w:p w14:paraId="478CAA12" w14:textId="71677960" w:rsidR="004A425C" w:rsidRDefault="004A425C" w:rsidP="004A42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UNIVERSITY OF WOLLONGONG, AUSTRALIA</w:t>
      </w:r>
    </w:p>
    <w:p w14:paraId="29A8596D" w14:textId="77777777" w:rsidR="004A425C" w:rsidRDefault="004A425C" w:rsidP="004A425C">
      <w:pPr>
        <w:rPr>
          <w:lang w:val="en-US"/>
        </w:rPr>
      </w:pPr>
    </w:p>
    <w:p w14:paraId="288F3680" w14:textId="7B4F12F7" w:rsidR="004A425C" w:rsidRDefault="004A425C" w:rsidP="004A425C">
      <w:pPr>
        <w:rPr>
          <w:rStyle w:val="ColorCapsExpanded"/>
        </w:rPr>
      </w:pPr>
      <w:r>
        <w:rPr>
          <w:rStyle w:val="WhiteFont"/>
        </w:rPr>
        <w:tab/>
      </w:r>
      <w:r w:rsidRPr="005E7698">
        <w:rPr>
          <w:rStyle w:val="WhiteFont"/>
        </w:rPr>
        <w:t>200</w:t>
      </w:r>
      <w:r>
        <w:rPr>
          <w:rStyle w:val="WhiteFont"/>
        </w:rPr>
        <w:t>4</w:t>
      </w:r>
      <w:r w:rsidRPr="005E7698">
        <w:rPr>
          <w:rStyle w:val="WhiteFont"/>
        </w:rPr>
        <w:t xml:space="preserve"> – 200</w:t>
      </w:r>
      <w:r>
        <w:rPr>
          <w:rStyle w:val="WhiteFont"/>
        </w:rPr>
        <w:t>8</w:t>
      </w:r>
      <w:r w:rsidRPr="005E7698">
        <w:rPr>
          <w:lang w:val="en-US"/>
        </w:rPr>
        <w:tab/>
      </w:r>
      <w:r w:rsidRPr="005E7698">
        <w:rPr>
          <w:rStyle w:val="ColorCapsExpanded"/>
        </w:rPr>
        <w:t>BACHELOR OF</w:t>
      </w:r>
      <w:r>
        <w:rPr>
          <w:rStyle w:val="ColorCapsExpanded"/>
        </w:rPr>
        <w:t xml:space="preserve"> SCIENCE</w:t>
      </w:r>
    </w:p>
    <w:p w14:paraId="6286AC36" w14:textId="4CC01574" w:rsidR="004A425C" w:rsidRPr="005E7698" w:rsidRDefault="004A425C" w:rsidP="004A425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TIANJIN POLYTECHNIC UNIVERSITY, CHINA</w:t>
      </w:r>
    </w:p>
    <w:p w14:paraId="7509F7F5" w14:textId="609D7A04" w:rsidR="004A425C" w:rsidRPr="004A425C" w:rsidRDefault="004A425C" w:rsidP="004A425C">
      <w:pPr>
        <w:rPr>
          <w:lang w:val="en-US"/>
        </w:rPr>
      </w:pPr>
      <w:r w:rsidRPr="004A425C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+ Major: Electronics</w:t>
      </w:r>
      <w:r w:rsidR="00700EA5">
        <w:rPr>
          <w:lang w:val="en-US"/>
        </w:rPr>
        <w:t>/computer engineering</w:t>
      </w:r>
      <w:r>
        <w:rPr>
          <w:lang w:val="en-US"/>
        </w:rPr>
        <w:t xml:space="preserve"> </w:t>
      </w:r>
    </w:p>
    <w:p w14:paraId="1700A738" w14:textId="77777777" w:rsidR="002E7E2D" w:rsidRPr="005E7698" w:rsidRDefault="002E7E2D" w:rsidP="002E7E2D">
      <w:pPr>
        <w:rPr>
          <w:lang w:val="en-US"/>
        </w:rPr>
      </w:pPr>
    </w:p>
    <w:p w14:paraId="0F1BD88D" w14:textId="4E2E9933" w:rsidR="00750AA5" w:rsidRPr="005E7698" w:rsidRDefault="004A425C" w:rsidP="001930E2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SKILLS</w:t>
      </w:r>
    </w:p>
    <w:p w14:paraId="3A4F5E75" w14:textId="77777777" w:rsidR="00750AA5" w:rsidRPr="005E7698" w:rsidRDefault="00750AA5" w:rsidP="00750AA5">
      <w:pPr>
        <w:rPr>
          <w:lang w:val="en-US"/>
        </w:rPr>
      </w:pPr>
    </w:p>
    <w:p w14:paraId="13DE752E" w14:textId="2D76126B" w:rsidR="00B50AE3" w:rsidRDefault="00750AA5" w:rsidP="004A425C">
      <w:pPr>
        <w:rPr>
          <w:rStyle w:val="ColorCapsExpanded"/>
        </w:rPr>
      </w:pPr>
      <w:r w:rsidRPr="005E7698">
        <w:rPr>
          <w:lang w:val="en-US"/>
        </w:rPr>
        <w:tab/>
      </w:r>
      <w:r w:rsidR="004A425C">
        <w:rPr>
          <w:rStyle w:val="WhiteFont"/>
        </w:rPr>
        <w:t>IOS DEVELOPMENT</w:t>
      </w:r>
      <w:r w:rsidR="00700EA5">
        <w:rPr>
          <w:rStyle w:val="WhiteFont"/>
        </w:rPr>
        <w:tab/>
      </w:r>
      <w:r w:rsidR="00700EA5">
        <w:rPr>
          <w:rStyle w:val="ColorCapsExpanded"/>
        </w:rPr>
        <w:t>Swift, objective-c, uikits, foundations, database, networking</w:t>
      </w:r>
    </w:p>
    <w:p w14:paraId="25AD4DC4" w14:textId="7198FBA3" w:rsidR="00700EA5" w:rsidRDefault="00700EA5" w:rsidP="004A425C">
      <w:pPr>
        <w:rPr>
          <w:rStyle w:val="ColorCapsExpanded"/>
        </w:rPr>
      </w:pPr>
      <w:r>
        <w:rPr>
          <w:rStyle w:val="ColorCapsExpanded"/>
        </w:rPr>
        <w:tab/>
      </w:r>
      <w:r>
        <w:rPr>
          <w:rStyle w:val="ColorCapsExpanded"/>
        </w:rPr>
        <w:tab/>
        <w:t>INSTRUMENT, XCTEST, APP STORE/TESTFLIGHT DEPLOYMENT</w:t>
      </w:r>
    </w:p>
    <w:p w14:paraId="1585ABC8" w14:textId="6618CA58" w:rsidR="00700EA5" w:rsidRDefault="00700EA5" w:rsidP="00700EA5">
      <w:pPr>
        <w:rPr>
          <w:rStyle w:val="ColorCapsExpanded"/>
        </w:rPr>
      </w:pPr>
      <w:r>
        <w:rPr>
          <w:lang w:val="en-US"/>
        </w:rPr>
        <w:tab/>
      </w:r>
      <w:r>
        <w:rPr>
          <w:rStyle w:val="WhiteFont"/>
        </w:rPr>
        <w:t>IOS DESIGN PATTERN</w:t>
      </w:r>
      <w:r>
        <w:rPr>
          <w:lang w:val="en-US"/>
        </w:rPr>
        <w:tab/>
      </w:r>
      <w:r>
        <w:rPr>
          <w:rStyle w:val="ColorCapsExpanded"/>
        </w:rPr>
        <w:t>MVC, MVVM, SINGLETON, FACTORY, CATEGORY, DELEGATE, KVO</w:t>
      </w:r>
    </w:p>
    <w:p w14:paraId="60177566" w14:textId="6AF551AC" w:rsidR="00700EA5" w:rsidRDefault="00700EA5" w:rsidP="00700EA5">
      <w:pPr>
        <w:rPr>
          <w:rStyle w:val="ColorCapsExpanded"/>
        </w:rPr>
      </w:pPr>
      <w:r>
        <w:rPr>
          <w:lang w:val="en-US"/>
        </w:rPr>
        <w:tab/>
      </w:r>
      <w:r>
        <w:rPr>
          <w:rStyle w:val="WhiteFont"/>
        </w:rPr>
        <w:t xml:space="preserve">DESIGN </w:t>
      </w:r>
      <w:r>
        <w:rPr>
          <w:lang w:val="en-US"/>
        </w:rPr>
        <w:tab/>
      </w:r>
      <w:r>
        <w:rPr>
          <w:rStyle w:val="ColorCapsExpanded"/>
        </w:rPr>
        <w:t>PHOTOSHOP, PROTOTYPE DESIGN, SKETCH</w:t>
      </w:r>
    </w:p>
    <w:p w14:paraId="15290F6D" w14:textId="77777777" w:rsidR="00700EA5" w:rsidRDefault="00700EA5" w:rsidP="00700EA5">
      <w:pPr>
        <w:rPr>
          <w:rStyle w:val="ColorCapsExpanded"/>
        </w:rPr>
      </w:pPr>
      <w:r>
        <w:rPr>
          <w:lang w:val="en-US"/>
        </w:rPr>
        <w:tab/>
      </w:r>
      <w:r>
        <w:rPr>
          <w:rStyle w:val="WhiteFont"/>
        </w:rPr>
        <w:t>SOURCE CONTROL</w:t>
      </w:r>
      <w:r>
        <w:rPr>
          <w:lang w:val="en-US"/>
        </w:rPr>
        <w:tab/>
      </w:r>
      <w:r>
        <w:rPr>
          <w:rStyle w:val="ColorCapsExpanded"/>
        </w:rPr>
        <w:t>GIT, SVN, GITHUB, GITLAB</w:t>
      </w:r>
    </w:p>
    <w:p w14:paraId="0B235F70" w14:textId="0A8BA6DC" w:rsidR="00700EA5" w:rsidRDefault="00700EA5" w:rsidP="00700EA5">
      <w:pPr>
        <w:rPr>
          <w:rStyle w:val="ColorCapsExpanded"/>
          <w:lang w:eastAsia="zh-CN"/>
        </w:rPr>
      </w:pPr>
      <w:r>
        <w:rPr>
          <w:lang w:val="en-US"/>
        </w:rPr>
        <w:lastRenderedPageBreak/>
        <w:tab/>
      </w:r>
      <w:r>
        <w:rPr>
          <w:rStyle w:val="WhiteFont"/>
        </w:rPr>
        <w:t>OTHER</w:t>
      </w:r>
      <w:r w:rsidR="00881D43">
        <w:rPr>
          <w:rStyle w:val="WhiteFont"/>
        </w:rPr>
        <w:t>S</w:t>
      </w:r>
      <w:r>
        <w:rPr>
          <w:lang w:val="en-US"/>
        </w:rPr>
        <w:tab/>
      </w:r>
      <w:r>
        <w:rPr>
          <w:rStyle w:val="ColorCapsExpanded"/>
        </w:rPr>
        <w:t>WEB DEVELOPMENT (HTML/CSS/JAVASCRITS), C/C++ (</w:t>
      </w:r>
      <w:r>
        <w:rPr>
          <w:rStyle w:val="ColorCapsExpanded"/>
          <w:rFonts w:hint="eastAsia"/>
          <w:lang w:eastAsia="zh-CN"/>
        </w:rPr>
        <w:t>el</w:t>
      </w:r>
      <w:r>
        <w:rPr>
          <w:rStyle w:val="ColorCapsExpanded"/>
          <w:lang w:eastAsia="zh-CN"/>
        </w:rPr>
        <w:t>ementary)</w:t>
      </w:r>
    </w:p>
    <w:p w14:paraId="47AD1A78" w14:textId="6A05CCC3" w:rsidR="00700EA5" w:rsidRPr="004A425C" w:rsidRDefault="00700EA5" w:rsidP="004A425C">
      <w:pPr>
        <w:rPr>
          <w:lang w:val="en-US"/>
        </w:rPr>
      </w:pPr>
    </w:p>
    <w:sectPr w:rsidR="00700EA5" w:rsidRPr="004A425C" w:rsidSect="001930E2">
      <w:headerReference w:type="default" r:id="rId9"/>
      <w:footerReference w:type="default" r:id="rId10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1DA4E" w14:textId="77777777" w:rsidR="006C43A4" w:rsidRDefault="006C43A4" w:rsidP="00087C8D">
      <w:r>
        <w:separator/>
      </w:r>
    </w:p>
  </w:endnote>
  <w:endnote w:type="continuationSeparator" w:id="0">
    <w:p w14:paraId="7D1E0575" w14:textId="77777777" w:rsidR="006C43A4" w:rsidRDefault="006C43A4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E7B25" w14:textId="77777777"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D7D6E" w14:textId="77777777" w:rsidR="006C43A4" w:rsidRDefault="006C43A4" w:rsidP="00087C8D">
      <w:r>
        <w:separator/>
      </w:r>
    </w:p>
  </w:footnote>
  <w:footnote w:type="continuationSeparator" w:id="0">
    <w:p w14:paraId="05EA50DE" w14:textId="77777777" w:rsidR="006C43A4" w:rsidRDefault="006C43A4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98436" w14:textId="41329AFC" w:rsidR="00066283" w:rsidRDefault="001930E2">
    <w:pPr>
      <w:pStyle w:val="Header"/>
    </w:pPr>
    <w:r w:rsidRPr="001930E2">
      <w:t xml:space="preserve"> </w:t>
    </w:r>
    <w:r w:rsidR="00805272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0A80F3" wp14:editId="4001BA00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CFC0B5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" fillcolor="#59b0b9 [3205]" stroked="f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50"/>
    <w:rsid w:val="000037D9"/>
    <w:rsid w:val="00043BFB"/>
    <w:rsid w:val="00061887"/>
    <w:rsid w:val="00066283"/>
    <w:rsid w:val="00074D61"/>
    <w:rsid w:val="00087C8D"/>
    <w:rsid w:val="00090A31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F6DEF"/>
    <w:rsid w:val="002110A2"/>
    <w:rsid w:val="00213202"/>
    <w:rsid w:val="00226C5C"/>
    <w:rsid w:val="00235E40"/>
    <w:rsid w:val="0025517E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A4733"/>
    <w:rsid w:val="003B2365"/>
    <w:rsid w:val="00412737"/>
    <w:rsid w:val="004205E9"/>
    <w:rsid w:val="00445C21"/>
    <w:rsid w:val="0045115C"/>
    <w:rsid w:val="004704CD"/>
    <w:rsid w:val="00476E7C"/>
    <w:rsid w:val="00496210"/>
    <w:rsid w:val="004A425C"/>
    <w:rsid w:val="004C3958"/>
    <w:rsid w:val="004E06EF"/>
    <w:rsid w:val="004F2672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A6A88"/>
    <w:rsid w:val="006C43A4"/>
    <w:rsid w:val="006C753F"/>
    <w:rsid w:val="006E3969"/>
    <w:rsid w:val="00700EA5"/>
    <w:rsid w:val="00701B69"/>
    <w:rsid w:val="007140F4"/>
    <w:rsid w:val="007373EF"/>
    <w:rsid w:val="00746778"/>
    <w:rsid w:val="00750AA5"/>
    <w:rsid w:val="0078202F"/>
    <w:rsid w:val="00796E2D"/>
    <w:rsid w:val="007976E5"/>
    <w:rsid w:val="007E6AF1"/>
    <w:rsid w:val="007E7A68"/>
    <w:rsid w:val="00802E37"/>
    <w:rsid w:val="00805272"/>
    <w:rsid w:val="00837D0C"/>
    <w:rsid w:val="00881AF1"/>
    <w:rsid w:val="00881D43"/>
    <w:rsid w:val="0088676B"/>
    <w:rsid w:val="008C103D"/>
    <w:rsid w:val="008E31F8"/>
    <w:rsid w:val="008F1850"/>
    <w:rsid w:val="00921EA3"/>
    <w:rsid w:val="00957AEF"/>
    <w:rsid w:val="0096377E"/>
    <w:rsid w:val="0097144D"/>
    <w:rsid w:val="00972AF2"/>
    <w:rsid w:val="0097355C"/>
    <w:rsid w:val="00991742"/>
    <w:rsid w:val="009A327D"/>
    <w:rsid w:val="009E3672"/>
    <w:rsid w:val="009E3CE1"/>
    <w:rsid w:val="009E77FE"/>
    <w:rsid w:val="00A5368B"/>
    <w:rsid w:val="00A8665E"/>
    <w:rsid w:val="00AA58CD"/>
    <w:rsid w:val="00AD246B"/>
    <w:rsid w:val="00AD325E"/>
    <w:rsid w:val="00B12048"/>
    <w:rsid w:val="00B17D50"/>
    <w:rsid w:val="00B25D4A"/>
    <w:rsid w:val="00B50AE3"/>
    <w:rsid w:val="00B60398"/>
    <w:rsid w:val="00B87D04"/>
    <w:rsid w:val="00BA401F"/>
    <w:rsid w:val="00BE61DD"/>
    <w:rsid w:val="00C06E5B"/>
    <w:rsid w:val="00C1746F"/>
    <w:rsid w:val="00C30793"/>
    <w:rsid w:val="00C41066"/>
    <w:rsid w:val="00C6602B"/>
    <w:rsid w:val="00C70C21"/>
    <w:rsid w:val="00CA4340"/>
    <w:rsid w:val="00CF26DD"/>
    <w:rsid w:val="00D1201D"/>
    <w:rsid w:val="00D16826"/>
    <w:rsid w:val="00D615DC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04E47"/>
    <w:rsid w:val="00F21936"/>
    <w:rsid w:val="00F30D65"/>
    <w:rsid w:val="00F42020"/>
    <w:rsid w:val="00F45B29"/>
    <w:rsid w:val="00F54643"/>
    <w:rsid w:val="00F57582"/>
    <w:rsid w:val="00F81E52"/>
    <w:rsid w:val="00F85A42"/>
    <w:rsid w:val="00FB1CF2"/>
    <w:rsid w:val="00FC309F"/>
    <w:rsid w:val="00FD5E27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1D731"/>
  <w15:docId w15:val="{E05EE25C-6932-400B-B233-28C03720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052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27D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ng.theappbuilder.com.a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eng.theappbuilder.com.a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Jingwei Huang</cp:lastModifiedBy>
  <cp:revision>3</cp:revision>
  <cp:lastPrinted>2014-03-29T18:20:00Z</cp:lastPrinted>
  <dcterms:created xsi:type="dcterms:W3CDTF">2019-08-12T15:36:00Z</dcterms:created>
  <dcterms:modified xsi:type="dcterms:W3CDTF">2019-08-12T16:02:00Z</dcterms:modified>
</cp:coreProperties>
</file>